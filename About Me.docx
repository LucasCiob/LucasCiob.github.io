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7786" w14:textId="1F8504B7" w:rsidR="0087114F" w:rsidRDefault="0087114F" w:rsidP="0087114F">
      <w:pPr>
        <w:pStyle w:val="Heading2"/>
        <w:spacing w:before="0" w:after="120"/>
        <w:textAlignment w:val="baseline"/>
        <w:rPr>
          <w:rFonts w:ascii="inherit" w:hAnsi="inherit"/>
          <w:b/>
          <w:bCs/>
          <w:color w:val="5385C1"/>
          <w:sz w:val="66"/>
          <w:szCs w:val="66"/>
        </w:rPr>
      </w:pPr>
      <w:r>
        <w:rPr>
          <w:rFonts w:ascii="Cochin" w:eastAsia="Times New Roman" w:hAnsi="Cochin" w:cs="Times New Roman"/>
          <w:noProof/>
          <w:color w:val="auto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4D12B48D" wp14:editId="10351CE7">
            <wp:simplePos x="0" y="0"/>
            <wp:positionH relativeFrom="column">
              <wp:posOffset>3777818</wp:posOffset>
            </wp:positionH>
            <wp:positionV relativeFrom="paragraph">
              <wp:posOffset>134849</wp:posOffset>
            </wp:positionV>
            <wp:extent cx="3251200" cy="3263900"/>
            <wp:effectExtent l="0" t="0" r="0" b="0"/>
            <wp:wrapSquare wrapText="bothSides"/>
            <wp:docPr id="1" name="Picture 1" descr="A picture containing text, person, smil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smiling, pos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63900"/>
                    </a:xfrm>
                    <a:prstGeom prst="rect">
                      <a:avLst/>
                    </a:prstGeom>
                    <a:effectLst>
                      <a:outerShdw dist="50800" dir="5400000" sx="1000" sy="1000" algn="ctr" rotWithShape="0">
                        <a:srgbClr val="000000">
                          <a:alpha val="0"/>
                        </a:srgbClr>
                      </a:outerShdw>
                      <a:softEdge rad="148701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1164" w14:textId="5B03D02A" w:rsidR="0087114F" w:rsidRDefault="0087114F" w:rsidP="0087114F">
      <w:pPr>
        <w:pStyle w:val="Heading2"/>
        <w:spacing w:before="0" w:after="120"/>
        <w:textAlignment w:val="baseline"/>
        <w:rPr>
          <w:rFonts w:ascii="inherit" w:hAnsi="inherit"/>
          <w:color w:val="5385C1"/>
          <w:sz w:val="66"/>
          <w:szCs w:val="66"/>
        </w:rPr>
      </w:pPr>
      <w:r>
        <w:rPr>
          <w:rFonts w:ascii="inherit" w:hAnsi="inherit"/>
          <w:b/>
          <w:bCs/>
          <w:color w:val="5385C1"/>
          <w:sz w:val="66"/>
          <w:szCs w:val="66"/>
        </w:rPr>
        <w:t>About Me</w:t>
      </w:r>
    </w:p>
    <w:p w14:paraId="053C1E77" w14:textId="77777777" w:rsidR="0087114F" w:rsidRDefault="0087114F" w:rsidP="0087114F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n-US"/>
        </w:rPr>
      </w:pPr>
    </w:p>
    <w:p w14:paraId="2167A4E6" w14:textId="76399571" w:rsidR="0087114F" w:rsidRPr="0087114F" w:rsidRDefault="0087114F" w:rsidP="0087114F">
      <w:pPr>
        <w:spacing w:after="0" w:line="240" w:lineRule="auto"/>
        <w:rPr>
          <w:rFonts w:ascii="Cochin" w:eastAsia="Times New Roman" w:hAnsi="Cochin" w:cs="Times New Roman"/>
          <w:color w:val="auto"/>
          <w:sz w:val="28"/>
          <w:szCs w:val="28"/>
          <w:lang w:eastAsia="en-US"/>
        </w:rPr>
      </w:pPr>
      <w:r w:rsidRPr="0087114F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I am a rising</w:t>
      </w:r>
      <w:r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8</w:t>
      </w:r>
      <w:r w:rsidRPr="0087114F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vertAlign w:val="superscript"/>
          <w:lang w:eastAsia="en-US"/>
        </w:rPr>
        <w:t>th</w:t>
      </w:r>
      <w:r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grader at </w:t>
      </w:r>
      <w:proofErr w:type="spellStart"/>
      <w:r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Attea</w:t>
      </w:r>
      <w:proofErr w:type="spellEnd"/>
      <w:r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Middle School, with a profound interest in music and academics.</w:t>
      </w:r>
      <w:r w:rsidR="00917858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I am in the Double Accelerated class for Math and Gifted Reading class for Language </w:t>
      </w:r>
      <w:r w:rsidR="001A706D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A</w:t>
      </w:r>
      <w:r w:rsidR="00917858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rts. I lead the school’s orchestra each year as </w:t>
      </w:r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the </w:t>
      </w:r>
      <w:r w:rsidR="00917858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concert master.</w:t>
      </w:r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I have played the violin for seven years and the piano for five years.</w:t>
      </w:r>
      <w:r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I am a panjandrum who helps his soccer and basketball travel teams to win. I am Lucas Andrew </w:t>
      </w:r>
      <w:proofErr w:type="spellStart"/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Raicu</w:t>
      </w:r>
      <w:proofErr w:type="spellEnd"/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, a unique </w:t>
      </w:r>
      <w:proofErr w:type="gramStart"/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>12 year old</w:t>
      </w:r>
      <w:proofErr w:type="gramEnd"/>
      <w:r w:rsidR="00356FA5">
        <w:rPr>
          <w:rFonts w:ascii="Cochin" w:eastAsia="Times New Roman" w:hAnsi="Cochin" w:cs="Arial"/>
          <w:color w:val="000000"/>
          <w:sz w:val="28"/>
          <w:szCs w:val="28"/>
          <w:shd w:val="clear" w:color="auto" w:fill="FFFFFF"/>
          <w:lang w:eastAsia="en-US"/>
        </w:rPr>
        <w:t xml:space="preserve"> citizen in Glenview, Illinois. </w:t>
      </w:r>
    </w:p>
    <w:p w14:paraId="5A0A1605" w14:textId="32508C20" w:rsidR="007D621D" w:rsidRDefault="007D621D">
      <w:pPr>
        <w:pStyle w:val="Title"/>
      </w:pPr>
    </w:p>
    <w:p w14:paraId="0E8F6650" w14:textId="085EC66D" w:rsidR="0087114F" w:rsidRPr="0087114F" w:rsidRDefault="0087114F" w:rsidP="0087114F">
      <w:pPr>
        <w:pStyle w:val="Heading2"/>
        <w:spacing w:before="0" w:after="120"/>
        <w:textAlignment w:val="baseline"/>
        <w:rPr>
          <w:rFonts w:ascii="inherit" w:hAnsi="inherit"/>
          <w:color w:val="5385C1"/>
          <w:sz w:val="66"/>
          <w:szCs w:val="66"/>
        </w:rPr>
      </w:pPr>
    </w:p>
    <w:p w14:paraId="4FFB98B4" w14:textId="7075BBE3" w:rsidR="0087114F" w:rsidRDefault="0087114F" w:rsidP="0087114F"/>
    <w:p w14:paraId="5C3235A5" w14:textId="6DA3DC98" w:rsidR="007D621D" w:rsidRDefault="007D621D"/>
    <w:sectPr w:rsidR="007D621D">
      <w:footerReference w:type="default" r:id="rId7"/>
      <w:pgSz w:w="12240" w:h="15840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DAB2" w14:textId="77777777" w:rsidR="00A40561" w:rsidRDefault="00A40561">
      <w:pPr>
        <w:spacing w:after="0" w:line="240" w:lineRule="auto"/>
      </w:pPr>
      <w:r>
        <w:separator/>
      </w:r>
    </w:p>
  </w:endnote>
  <w:endnote w:type="continuationSeparator" w:id="0">
    <w:p w14:paraId="4BA22F1B" w14:textId="77777777" w:rsidR="00A40561" w:rsidRDefault="00A4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6A164" w14:textId="77777777" w:rsidR="007D621D" w:rsidRDefault="00A405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A45B" w14:textId="77777777" w:rsidR="00A40561" w:rsidRDefault="00A40561">
      <w:pPr>
        <w:spacing w:after="0" w:line="240" w:lineRule="auto"/>
      </w:pPr>
      <w:r>
        <w:separator/>
      </w:r>
    </w:p>
  </w:footnote>
  <w:footnote w:type="continuationSeparator" w:id="0">
    <w:p w14:paraId="4D67C41B" w14:textId="77777777" w:rsidR="00A40561" w:rsidRDefault="00A4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4F"/>
    <w:rsid w:val="001A706D"/>
    <w:rsid w:val="00356FA5"/>
    <w:rsid w:val="006751B7"/>
    <w:rsid w:val="0072021B"/>
    <w:rsid w:val="007D621D"/>
    <w:rsid w:val="0087114F"/>
    <w:rsid w:val="00917858"/>
    <w:rsid w:val="00A4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CDD0A"/>
  <w15:chartTrackingRefBased/>
  <w15:docId w15:val="{325D9655-9E6E-F34F-A604-3A8C097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raicu%201/Library/Containers/com.microsoft.Word/Data/Library/Application%20Support/Microsoft/Office/16.0/DTS/en-US%7b9F38C44B-F058-4544-BE19-0A1E86C4B2D6%7d/%7b3E92AB48-8328-AF45-AD91-7ABF9B3D1663%7dtf10002085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Ioan Raicu</cp:lastModifiedBy>
  <cp:revision>4</cp:revision>
  <dcterms:created xsi:type="dcterms:W3CDTF">2021-07-25T15:03:00Z</dcterms:created>
  <dcterms:modified xsi:type="dcterms:W3CDTF">2021-07-25T15:40:00Z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